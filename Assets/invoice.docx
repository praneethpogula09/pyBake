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7BA90DAE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436D763" w14:textId="77777777" w:rsidR="00065BB9" w:rsidRPr="00A1492F" w:rsidRDefault="00D370CD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ADA232DE2BE43D4B986B587E3592D107"/>
                </w:placeholder>
                <w:showingPlcHdr/>
                <w15:appearance w15:val="hidden"/>
              </w:sdtPr>
              <w:sdtEndPr/>
              <w:sdtContent>
                <w:r w:rsidR="00D74851" w:rsidRPr="00D74851">
                  <w:t>Market Financial Consulting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06F1C2B7" w14:textId="77777777" w:rsidR="00065BB9" w:rsidRDefault="00D370CD" w:rsidP="00065BB9">
            <w:pPr>
              <w:pStyle w:val="Heading3"/>
            </w:pPr>
            <w:sdt>
              <w:sdtPr>
                <w:id w:val="-802997060"/>
                <w:placeholder>
                  <w:docPart w:val="C8529B10DCC20C4483A11FE9B6CFB731"/>
                </w:placeholder>
                <w:showingPlcHdr/>
                <w15:appearance w15:val="hidden"/>
              </w:sdtPr>
              <w:sdtEndPr/>
              <w:sdtContent>
                <w:r w:rsidR="00D74851" w:rsidRPr="00D74851">
                  <w:t>Experts in earning trusts</w:t>
                </w:r>
              </w:sdtContent>
            </w:sdt>
            <w:r w:rsidR="00D74851">
              <w:t xml:space="preserve"> </w:t>
            </w:r>
          </w:p>
          <w:p w14:paraId="03C7A07B" w14:textId="77777777" w:rsidR="00065BB9" w:rsidRPr="001E3C2E" w:rsidRDefault="00D370CD" w:rsidP="00065BB9">
            <w:sdt>
              <w:sdtPr>
                <w:id w:val="-735158873"/>
                <w:placeholder>
                  <w:docPart w:val="B1AF5807717C254691F248DC366AE079"/>
                </w:placeholder>
                <w:showingPlcHdr/>
                <w15:appearance w15:val="hidden"/>
              </w:sdtPr>
              <w:sdtEndPr/>
              <w:sdtContent>
                <w:r w:rsidR="00D74851" w:rsidRPr="00D74851">
                  <w:t>450 East 78</w:t>
                </w:r>
                <w:r w:rsidR="00D74851" w:rsidRPr="00D74851">
                  <w:rPr>
                    <w:vertAlign w:val="superscript"/>
                  </w:rPr>
                  <w:t>th</w:t>
                </w:r>
                <w:r w:rsidR="00D74851">
                  <w:t xml:space="preserve"> </w:t>
                </w:r>
                <w:r w:rsidR="00D74851" w:rsidRPr="00D74851">
                  <w:t>Ave</w:t>
                </w:r>
              </w:sdtContent>
            </w:sdt>
            <w:r w:rsidR="00D74851">
              <w:t xml:space="preserve"> </w:t>
            </w:r>
          </w:p>
          <w:p w14:paraId="1C64326D" w14:textId="77777777" w:rsidR="00065BB9" w:rsidRPr="001E3C2E" w:rsidRDefault="00D370CD" w:rsidP="00065BB9">
            <w:sdt>
              <w:sdtPr>
                <w:id w:val="-1691368775"/>
                <w:placeholder>
                  <w:docPart w:val="BFF9E8B1842A9448B580601DBF744F75"/>
                </w:placeholder>
                <w:showingPlcHdr/>
                <w15:appearance w15:val="hidden"/>
              </w:sdtPr>
              <w:sdtEndPr/>
              <w:sdtContent>
                <w:r w:rsidR="00D74851" w:rsidRPr="00D74851">
                  <w:t>Denver, CO 12345</w:t>
                </w:r>
              </w:sdtContent>
            </w:sdt>
            <w:r w:rsidR="00D74851">
              <w:t xml:space="preserve"> </w:t>
            </w:r>
          </w:p>
          <w:p w14:paraId="4AEF4BB9" w14:textId="77777777" w:rsidR="007C7A7C" w:rsidRDefault="00D370CD" w:rsidP="00065BB9">
            <w:sdt>
              <w:sdtPr>
                <w:alias w:val="Phone:"/>
                <w:tag w:val="Phone:"/>
                <w:id w:val="-1773844878"/>
                <w:placeholder>
                  <w:docPart w:val="40EEAF6B95227044A491F9852954171B"/>
                </w:placeholder>
                <w:temporary/>
                <w:showingPlcHdr/>
                <w15:appearance w15:val="hidden"/>
              </w:sdtPr>
              <w:sdtEndPr/>
              <w:sdtContent>
                <w:r w:rsidR="00065BB9" w:rsidRPr="00D74851">
                  <w:t>Phone</w:t>
                </w:r>
                <w:r w:rsidR="00D74851" w:rsidRPr="00D74851">
                  <w:t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371CB24BA7D7B34EA350EA8A4E509DB8"/>
                </w:placeholder>
                <w:showingPlcHdr/>
                <w15:appearance w15:val="hidden"/>
              </w:sdtPr>
              <w:sdtEndPr/>
              <w:sdtContent>
                <w:r w:rsidR="00D74851" w:rsidRPr="00D74851">
                  <w:t>(123) 456-7890</w:t>
                </w:r>
              </w:sdtContent>
            </w:sdt>
          </w:p>
          <w:p w14:paraId="5938E706" w14:textId="77777777" w:rsidR="00065BB9" w:rsidRDefault="00D370CD" w:rsidP="00065BB9">
            <w:sdt>
              <w:sdtPr>
                <w:alias w:val="Fax:"/>
                <w:tag w:val="Fax:"/>
                <w:id w:val="1807737215"/>
                <w:placeholder>
                  <w:docPart w:val="0FB17B68BC7CB444944E12036A51807D"/>
                </w:placeholder>
                <w:temporary/>
                <w:showingPlcHdr/>
                <w15:appearance w15:val="hidden"/>
              </w:sdtPr>
              <w:sdtEndPr/>
              <w:sdtContent>
                <w:r w:rsidR="00065BB9" w:rsidRPr="00D74851">
                  <w:t>Fax</w:t>
                </w:r>
                <w:r w:rsidR="00D74851" w:rsidRPr="00D74851">
                  <w:t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964950405"/>
                <w:placeholder>
                  <w:docPart w:val="3DA17BFDF50A6C438B4A55104A33D204"/>
                </w:placeholder>
                <w:showingPlcHdr/>
                <w15:appearance w15:val="hidden"/>
              </w:sdtPr>
              <w:sdtEndPr/>
              <w:sdtContent>
                <w:r w:rsidR="00D74851" w:rsidRPr="00D74851">
                  <w:t>(123) 456-7891</w:t>
                </w:r>
              </w:sdtContent>
            </w:sdt>
          </w:p>
        </w:tc>
        <w:tc>
          <w:tcPr>
            <w:tcW w:w="5035" w:type="dxa"/>
          </w:tcPr>
          <w:p w14:paraId="7703C3D1" w14:textId="77777777" w:rsidR="00065BB9" w:rsidRPr="00A1492F" w:rsidRDefault="00D370CD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6F1B0475B3ABF243B2CB64C8C50487E0"/>
                </w:placeholder>
                <w:temporary/>
                <w:showingPlcHdr/>
                <w15:appearance w15:val="hidden"/>
              </w:sdtPr>
              <w:sdtEndPr/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667C25AE" w14:textId="77777777" w:rsidR="000244FB" w:rsidRPr="00FE063F" w:rsidRDefault="00D370CD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0B2ADAF0C85F3D4887346090232888D4"/>
                </w:placeholder>
                <w:showingPlcHdr/>
                <w15:appearance w15:val="hidden"/>
              </w:sdtPr>
              <w:sdtEndPr/>
              <w:sdtContent>
                <w:r w:rsidR="00D74851" w:rsidRPr="00D74851">
                  <w:t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B2155C7E867407469E248CE62A6CB9F5"/>
                </w:placeholder>
                <w:showingPlcHdr/>
                <w15:appearance w15:val="hidden"/>
              </w:sdtPr>
              <w:sdtEndPr/>
              <w:sdtContent>
                <w:r w:rsidR="00D74851" w:rsidRPr="00D74851">
                  <w:rPr>
                    <w:rStyle w:val="InvoiceDetails"/>
                  </w:rPr>
                  <w:t>00012</w:t>
                </w:r>
              </w:sdtContent>
            </w:sdt>
          </w:p>
          <w:p w14:paraId="43BE6EAF" w14:textId="77777777" w:rsidR="00065BB9" w:rsidRPr="00D74851" w:rsidRDefault="00D370CD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C35F417BAF9B704A8A42425D57754F40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06B793B174EAB143A8252E42909E8D12"/>
                </w:placeholder>
                <w:showingPlcHdr/>
                <w15:appearance w15:val="hidden"/>
              </w:sdtPr>
              <w:sdtEndPr/>
              <w:sdtContent>
                <w:r w:rsidR="00D74851" w:rsidRPr="00D74851">
                  <w:rPr>
                    <w:rStyle w:val="InvoiceDetails"/>
                  </w:rPr>
                  <w:t>1/30/23</w:t>
                </w:r>
              </w:sdtContent>
            </w:sdt>
          </w:p>
        </w:tc>
      </w:tr>
      <w:tr w:rsidR="00D60631" w14:paraId="33937B59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1F7ED1CF" w14:textId="77777777" w:rsidR="00D60631" w:rsidRPr="00D81510" w:rsidRDefault="00D370CD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0FFF849D0AC33841B62921511AB315E1"/>
                </w:placeholder>
                <w:temporary/>
                <w:showingPlcHdr/>
                <w15:appearance w15:val="hidden"/>
              </w:sdtPr>
              <w:sdtEndPr/>
              <w:sdtContent>
                <w:r w:rsidR="00D60631">
                  <w:t>To:</w:t>
                </w:r>
              </w:sdtContent>
            </w:sdt>
          </w:p>
          <w:p w14:paraId="5F43C6F1" w14:textId="77777777" w:rsidR="00D60631" w:rsidRPr="001E3C2E" w:rsidRDefault="00D370CD" w:rsidP="00D60631">
            <w:sdt>
              <w:sdtPr>
                <w:id w:val="1268966541"/>
                <w:placeholder>
                  <w:docPart w:val="B3DD8E906BF3EB4582D953A09EDCDCFD"/>
                </w:placeholder>
                <w:showingPlcHdr/>
                <w15:appearance w15:val="hidden"/>
              </w:sdtPr>
              <w:sdtEndPr/>
              <w:sdtContent>
                <w:r w:rsidR="00D74851" w:rsidRPr="00D74851">
                  <w:t>Gaurav Cheema</w:t>
                </w:r>
              </w:sdtContent>
            </w:sdt>
            <w:r w:rsidR="00D74851">
              <w:t xml:space="preserve"> </w:t>
            </w:r>
          </w:p>
          <w:p w14:paraId="4633F619" w14:textId="77777777" w:rsidR="00D60631" w:rsidRPr="001E3C2E" w:rsidRDefault="00D370CD" w:rsidP="00D60631">
            <w:sdt>
              <w:sdtPr>
                <w:id w:val="-1846089247"/>
                <w:placeholder>
                  <w:docPart w:val="BFA01873D232D047AD6B213A80B7F351"/>
                </w:placeholder>
                <w:showingPlcHdr/>
                <w15:appearance w15:val="hidden"/>
              </w:sdtPr>
              <w:sdtEndPr/>
              <w:sdtContent>
                <w:r w:rsidR="00D74851" w:rsidRPr="00D74851">
                  <w:t>Caneiro Group</w:t>
                </w:r>
              </w:sdtContent>
            </w:sdt>
            <w:r w:rsidR="00D74851">
              <w:t xml:space="preserve"> </w:t>
            </w:r>
          </w:p>
          <w:p w14:paraId="52750229" w14:textId="77777777" w:rsidR="00D60631" w:rsidRDefault="00D370CD" w:rsidP="00D60631">
            <w:sdt>
              <w:sdtPr>
                <w:id w:val="707373197"/>
                <w:placeholder>
                  <w:docPart w:val="379BBBBDAA49BD408F6C7E5C1F141756"/>
                </w:placeholder>
                <w:showingPlcHdr/>
                <w15:appearance w15:val="hidden"/>
              </w:sdtPr>
              <w:sdtEndPr/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6DE0BA01" w14:textId="77777777" w:rsidR="00D60631" w:rsidRDefault="00D370CD" w:rsidP="00D60631">
            <w:sdt>
              <w:sdtPr>
                <w:id w:val="1499932528"/>
                <w:placeholder>
                  <w:docPart w:val="5271D62A156BB4468AB95100CD0DCC0F"/>
                </w:placeholder>
                <w:showingPlcHdr/>
                <w15:appearance w15:val="hidden"/>
              </w:sdtPr>
              <w:sdtEndPr/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614CB3C5" w14:textId="77777777" w:rsidR="00D60631" w:rsidRPr="001E3C2E" w:rsidRDefault="00D370CD" w:rsidP="006E3625">
            <w:pPr>
              <w:pStyle w:val="Heading2"/>
              <w:jc w:val="right"/>
            </w:pPr>
            <w:sdt>
              <w:sdtPr>
                <w:alias w:val="For:"/>
                <w:tag w:val="For:"/>
                <w:id w:val="-903300106"/>
                <w:placeholder>
                  <w:docPart w:val="8F903E025C58D94E9B149D14A8273628"/>
                </w:placeholder>
                <w:temporary/>
                <w:showingPlcHdr/>
                <w15:appearance w15:val="hidden"/>
              </w:sdtPr>
              <w:sdtEndPr/>
              <w:sdtContent>
                <w:r w:rsidR="00D60631">
                  <w:t>For:</w:t>
                </w:r>
              </w:sdtContent>
            </w:sdt>
          </w:p>
          <w:p w14:paraId="56996CB3" w14:textId="0871984C" w:rsidR="000244FB" w:rsidRDefault="00D370CD" w:rsidP="000244FB">
            <w:pPr>
              <w:jc w:val="right"/>
            </w:pPr>
            <w:sdt>
              <w:sdtPr>
                <w:id w:val="467787893"/>
                <w:placeholder>
                  <w:docPart w:val="0D73BD2218DD694DA25D20E8975F7322"/>
                </w:placeholder>
                <w15:appearance w15:val="hidden"/>
              </w:sdtPr>
              <w:sdtEndPr/>
              <w:sdtContent>
                <w:r>
                  <w:t>{name}</w:t>
                </w:r>
              </w:sdtContent>
            </w:sdt>
            <w:r w:rsidR="00D74851">
              <w:t xml:space="preserve"> </w:t>
            </w:r>
          </w:p>
          <w:p w14:paraId="56EBEA97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4770"/>
        <w:gridCol w:w="1770"/>
        <w:gridCol w:w="1830"/>
        <w:gridCol w:w="1710"/>
      </w:tblGrid>
      <w:tr w:rsidR="00BA517A" w:rsidRPr="001E3C2E" w14:paraId="4844698D" w14:textId="77777777" w:rsidTr="00FE0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4770" w:type="dxa"/>
            <w:tcBorders>
              <w:bottom w:val="single" w:sz="4" w:space="0" w:color="3C8F89" w:themeColor="accent1" w:themeShade="80"/>
            </w:tcBorders>
            <w:vAlign w:val="center"/>
          </w:tcPr>
          <w:p w14:paraId="3BEFCCAA" w14:textId="77777777" w:rsidR="00D4146A" w:rsidRPr="001E3C2E" w:rsidRDefault="00D370CD" w:rsidP="00D74851">
            <w:pPr>
              <w:pStyle w:val="Heading2"/>
            </w:pPr>
            <w:sdt>
              <w:sdtPr>
                <w:id w:val="858704046"/>
                <w:placeholder>
                  <w:docPart w:val="DF5EE924D7F72D4B8F90121504D5F606"/>
                </w:placeholder>
                <w:showingPlcHdr/>
                <w15:appearance w15:val="hidden"/>
              </w:sdtPr>
              <w:sdtEndPr/>
              <w:sdtContent>
                <w:r w:rsidR="00D74851" w:rsidRPr="00D74851">
                  <w:t>DESCRIPTION</w:t>
                </w:r>
              </w:sdtContent>
            </w:sdt>
            <w:r w:rsidR="00D74851">
              <w:t xml:space="preserve"> </w:t>
            </w:r>
          </w:p>
        </w:tc>
        <w:tc>
          <w:tcPr>
            <w:tcW w:w="1770" w:type="dxa"/>
            <w:tcBorders>
              <w:bottom w:val="single" w:sz="4" w:space="0" w:color="3C8F89" w:themeColor="accent1" w:themeShade="80"/>
            </w:tcBorders>
            <w:vAlign w:val="center"/>
          </w:tcPr>
          <w:p w14:paraId="798B6C99" w14:textId="233B1B02" w:rsidR="00D4146A" w:rsidRPr="001E3C2E" w:rsidRDefault="00D370CD" w:rsidP="0021009B">
            <w:pPr>
              <w:pStyle w:val="Columnheading"/>
            </w:pPr>
            <w:r>
              <w:t>QUANTITY</w:t>
            </w:r>
          </w:p>
        </w:tc>
        <w:tc>
          <w:tcPr>
            <w:tcW w:w="1830" w:type="dxa"/>
            <w:tcBorders>
              <w:bottom w:val="single" w:sz="4" w:space="0" w:color="3C8F89" w:themeColor="accent1" w:themeShade="80"/>
            </w:tcBorders>
            <w:vAlign w:val="center"/>
          </w:tcPr>
          <w:p w14:paraId="74D2176D" w14:textId="18290870" w:rsidR="00D4146A" w:rsidRPr="001E3C2E" w:rsidRDefault="00D370CD" w:rsidP="0021009B">
            <w:pPr>
              <w:pStyle w:val="Columnheading"/>
            </w:pPr>
            <w:r>
              <w:t>AMOUNT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bottom w:val="single" w:sz="4" w:space="0" w:color="3C8F89" w:themeColor="accent1" w:themeShade="80"/>
            </w:tcBorders>
            <w:vAlign w:val="center"/>
          </w:tcPr>
          <w:p w14:paraId="3AD99560" w14:textId="064D6AB4" w:rsidR="00D4146A" w:rsidRPr="001E3C2E" w:rsidRDefault="00D370CD" w:rsidP="00AA067F">
            <w:pPr>
              <w:pStyle w:val="Columnheading"/>
            </w:pPr>
            <w:r>
              <w:t>SUBTOTAL</w:t>
            </w:r>
          </w:p>
        </w:tc>
      </w:tr>
      <w:tr w:rsidR="00BA517A" w:rsidRPr="001E3C2E" w14:paraId="51F866A4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39232B9" w14:textId="77777777" w:rsidR="00D4146A" w:rsidRPr="001E3C2E" w:rsidRDefault="00D370CD" w:rsidP="0021009B">
            <w:sdt>
              <w:sdtPr>
                <w:id w:val="-1630926142"/>
                <w:placeholder>
                  <w:docPart w:val="DC02667457388F43A089749D3018BE7B"/>
                </w:placeholder>
                <w:showingPlcHdr/>
                <w15:appearance w15:val="hidden"/>
              </w:sdtPr>
              <w:sdtEndPr/>
              <w:sdtContent>
                <w:r w:rsidR="00D74851" w:rsidRPr="00D74851">
                  <w:t>Consultation services</w:t>
                </w:r>
              </w:sdtContent>
            </w:sdt>
            <w:r w:rsidR="00D74851">
              <w:t xml:space="preserve"> </w:t>
            </w:r>
          </w:p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B09749" w14:textId="77777777" w:rsidR="00D4146A" w:rsidRPr="001E3C2E" w:rsidRDefault="00D370CD" w:rsidP="00953732">
            <w:pPr>
              <w:jc w:val="center"/>
            </w:pPr>
            <w:sdt>
              <w:sdtPr>
                <w:id w:val="1631520480"/>
                <w:placeholder>
                  <w:docPart w:val="FD5C2A45EBEE9E46B5ED7489C5AB7382"/>
                </w:placeholder>
                <w:showingPlcHdr/>
                <w15:appearance w15:val="hidden"/>
              </w:sdtPr>
              <w:sdtEndPr/>
              <w:sdtContent>
                <w:r w:rsidR="00D74851" w:rsidRPr="00D74851">
                  <w:t>3.0</w:t>
                </w:r>
              </w:sdtContent>
            </w:sdt>
            <w:r w:rsidR="00D74851">
              <w:t xml:space="preserve"> </w:t>
            </w: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3A88837" w14:textId="77777777" w:rsidR="00D4146A" w:rsidRPr="001E3C2E" w:rsidRDefault="00D370CD" w:rsidP="00953732">
            <w:pPr>
              <w:pStyle w:val="Amount"/>
              <w:jc w:val="center"/>
            </w:pPr>
            <w:sdt>
              <w:sdtPr>
                <w:id w:val="469402176"/>
                <w:placeholder>
                  <w:docPart w:val="9E1692C3A5EC4743BFBD897C67DF3CC1"/>
                </w:placeholder>
                <w:showingPlcHdr/>
                <w15:appearance w15:val="hidden"/>
              </w:sdtPr>
              <w:sdtEndPr/>
              <w:sdtContent>
                <w:r w:rsidR="00D74851" w:rsidRPr="00D74851">
                  <w:t>375.00</w:t>
                </w:r>
              </w:sdtContent>
            </w:sdt>
            <w:r w:rsidR="00D74851"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37E5E66" w14:textId="77777777" w:rsidR="00D4146A" w:rsidRPr="001E3C2E" w:rsidRDefault="00D370CD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633638C7DFC248B5E0857ED8DA3861"/>
                </w:placeholder>
                <w:showingPlcHdr/>
                <w15:appearance w15:val="hidden"/>
              </w:sdtPr>
              <w:sdtEndPr/>
              <w:sdtContent>
                <w:r w:rsidR="00D74851" w:rsidRPr="00D74851">
                  <w:t>1125.00</w:t>
                </w:r>
              </w:sdtContent>
            </w:sdt>
            <w:r w:rsidR="00D74851">
              <w:t xml:space="preserve"> </w:t>
            </w:r>
          </w:p>
        </w:tc>
      </w:tr>
      <w:tr w:rsidR="00BA517A" w:rsidRPr="001E3C2E" w14:paraId="0CFB5EDE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1867785" w14:textId="77777777" w:rsidR="00640AAC" w:rsidRPr="001E3C2E" w:rsidRDefault="00640AA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A41044" w14:textId="77777777" w:rsidR="00640AAC" w:rsidRPr="001E3C2E" w:rsidRDefault="00640AAC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710F092" w14:textId="77777777" w:rsidR="00640AAC" w:rsidRPr="001E3C2E" w:rsidRDefault="00640AAC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FE9F225" w14:textId="77777777" w:rsidR="00640AAC" w:rsidRPr="001E3C2E" w:rsidRDefault="00640AAC" w:rsidP="00AA067F">
            <w:pPr>
              <w:pStyle w:val="Amount"/>
              <w:jc w:val="center"/>
            </w:pPr>
          </w:p>
        </w:tc>
      </w:tr>
      <w:tr w:rsidR="00BA517A" w:rsidRPr="001E3C2E" w14:paraId="6E439733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27333EE" w14:textId="77777777" w:rsidR="00640AAC" w:rsidRPr="001E3C2E" w:rsidRDefault="00640AA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89BFDAA" w14:textId="77777777" w:rsidR="00640AAC" w:rsidRPr="001E3C2E" w:rsidRDefault="00640AAC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35F322E" w14:textId="77777777" w:rsidR="00640AAC" w:rsidRPr="001E3C2E" w:rsidRDefault="00640AAC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614FD3C" w14:textId="77777777" w:rsidR="00640AAC" w:rsidRPr="001E3C2E" w:rsidRDefault="00640AAC" w:rsidP="00AA067F">
            <w:pPr>
              <w:pStyle w:val="Amount"/>
              <w:jc w:val="center"/>
            </w:pPr>
          </w:p>
        </w:tc>
      </w:tr>
      <w:tr w:rsidR="00BA517A" w:rsidRPr="001E3C2E" w14:paraId="23BCC8DA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20C6668" w14:textId="77777777" w:rsidR="00640AAC" w:rsidRPr="001E3C2E" w:rsidRDefault="00640AA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C16665" w14:textId="77777777" w:rsidR="00640AAC" w:rsidRPr="001E3C2E" w:rsidRDefault="00640AAC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81F687" w14:textId="77777777" w:rsidR="00640AAC" w:rsidRPr="001E3C2E" w:rsidRDefault="00640AAC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2DB579C" w14:textId="77777777" w:rsidR="00640AAC" w:rsidRPr="001E3C2E" w:rsidRDefault="00640AAC" w:rsidP="00AA067F">
            <w:pPr>
              <w:pStyle w:val="Amount"/>
              <w:jc w:val="center"/>
            </w:pPr>
          </w:p>
        </w:tc>
      </w:tr>
      <w:tr w:rsidR="00BA517A" w:rsidRPr="001E3C2E" w14:paraId="3681A818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720A1F" w14:textId="77777777" w:rsidR="00640AAC" w:rsidRPr="001E3C2E" w:rsidRDefault="00640AA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DFB0035" w14:textId="77777777" w:rsidR="00640AAC" w:rsidRPr="001E3C2E" w:rsidRDefault="00640AAC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143CCE5" w14:textId="77777777" w:rsidR="00640AAC" w:rsidRPr="001E3C2E" w:rsidRDefault="00640AAC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118264A" w14:textId="77777777" w:rsidR="00640AAC" w:rsidRPr="001E3C2E" w:rsidRDefault="00640AAC" w:rsidP="00AA067F">
            <w:pPr>
              <w:pStyle w:val="Amount"/>
              <w:jc w:val="center"/>
            </w:pPr>
          </w:p>
        </w:tc>
      </w:tr>
      <w:tr w:rsidR="00BA517A" w:rsidRPr="001E3C2E" w14:paraId="08BBBFC6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71A8370" w14:textId="77777777" w:rsidR="00640AAC" w:rsidRPr="001E3C2E" w:rsidRDefault="00640AA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F313255" w14:textId="77777777" w:rsidR="00640AAC" w:rsidRPr="001E3C2E" w:rsidRDefault="00640AAC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D64CE21" w14:textId="77777777" w:rsidR="00640AAC" w:rsidRPr="001E3C2E" w:rsidRDefault="00640AAC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F44AD5D" w14:textId="77777777" w:rsidR="00640AAC" w:rsidRPr="001E3C2E" w:rsidRDefault="00640AAC" w:rsidP="00AA067F">
            <w:pPr>
              <w:pStyle w:val="Amount"/>
              <w:jc w:val="center"/>
            </w:pPr>
          </w:p>
        </w:tc>
      </w:tr>
      <w:tr w:rsidR="00BA517A" w:rsidRPr="001E3C2E" w14:paraId="6AA2ADBC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5B8D37E" w14:textId="77777777" w:rsidR="00640AAC" w:rsidRPr="001E3C2E" w:rsidRDefault="00640AA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E9643F8" w14:textId="77777777" w:rsidR="00640AAC" w:rsidRPr="001E3C2E" w:rsidRDefault="00640AAC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5BA479A" w14:textId="77777777" w:rsidR="00640AAC" w:rsidRPr="001E3C2E" w:rsidRDefault="00640AAC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659B5DC" w14:textId="77777777" w:rsidR="00640AAC" w:rsidRPr="001E3C2E" w:rsidRDefault="00640AAC" w:rsidP="00AA067F">
            <w:pPr>
              <w:pStyle w:val="Amount"/>
              <w:jc w:val="center"/>
            </w:pPr>
          </w:p>
        </w:tc>
      </w:tr>
      <w:tr w:rsidR="00BA517A" w:rsidRPr="001E3C2E" w14:paraId="13A0D518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EFE607" w14:textId="77777777" w:rsidR="00640AAC" w:rsidRPr="001E3C2E" w:rsidRDefault="00640AA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758877C" w14:textId="77777777" w:rsidR="00640AAC" w:rsidRPr="001E3C2E" w:rsidRDefault="00640AAC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52A44C" w14:textId="77777777" w:rsidR="00640AAC" w:rsidRPr="001E3C2E" w:rsidRDefault="00640AAC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F75C203" w14:textId="77777777" w:rsidR="00640AAC" w:rsidRPr="001E3C2E" w:rsidRDefault="00640AAC" w:rsidP="00AA067F">
            <w:pPr>
              <w:pStyle w:val="Amount"/>
              <w:jc w:val="center"/>
            </w:pPr>
          </w:p>
        </w:tc>
      </w:tr>
      <w:tr w:rsidR="00BA517A" w:rsidRPr="001E3C2E" w14:paraId="32912C88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1BB1B1" w14:textId="77777777" w:rsidR="00D4146A" w:rsidRPr="001E3C2E" w:rsidRDefault="00D4146A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D7CA113" w14:textId="77777777" w:rsidR="00D4146A" w:rsidRPr="001E3C2E" w:rsidRDefault="00D4146A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13C4492" w14:textId="77777777" w:rsidR="00D4146A" w:rsidRPr="001E3C2E" w:rsidRDefault="00D4146A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01F79D1" w14:textId="77777777" w:rsidR="00D4146A" w:rsidRPr="001E3C2E" w:rsidRDefault="00D4146A" w:rsidP="00AA067F">
            <w:pPr>
              <w:pStyle w:val="Amount"/>
              <w:jc w:val="center"/>
            </w:pPr>
          </w:p>
        </w:tc>
      </w:tr>
      <w:tr w:rsidR="00BA517A" w:rsidRPr="001E3C2E" w14:paraId="31B642C5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661C93" w14:textId="77777777" w:rsidR="00D4146A" w:rsidRPr="001E3C2E" w:rsidRDefault="00D4146A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662EB9A" w14:textId="77777777" w:rsidR="00D4146A" w:rsidRPr="001E3C2E" w:rsidRDefault="00D4146A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F52F43" w14:textId="77777777" w:rsidR="00D4146A" w:rsidRPr="001E3C2E" w:rsidRDefault="00D4146A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822FFA6" w14:textId="77777777" w:rsidR="00D4146A" w:rsidRPr="001E3C2E" w:rsidRDefault="00D4146A" w:rsidP="00AA067F">
            <w:pPr>
              <w:pStyle w:val="Amount"/>
              <w:jc w:val="center"/>
            </w:pPr>
          </w:p>
        </w:tc>
      </w:tr>
      <w:tr w:rsidR="00BA517A" w:rsidRPr="001E3C2E" w14:paraId="77215D30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82C53A3" w14:textId="77777777" w:rsidR="00D4146A" w:rsidRPr="001E3C2E" w:rsidRDefault="00D4146A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91666A" w14:textId="77777777" w:rsidR="00D4146A" w:rsidRPr="001E3C2E" w:rsidRDefault="00D4146A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012ADF3" w14:textId="77777777" w:rsidR="00D4146A" w:rsidRPr="001E3C2E" w:rsidRDefault="00D4146A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7A81B05" w14:textId="77777777" w:rsidR="00D4146A" w:rsidRPr="001E3C2E" w:rsidRDefault="00D4146A" w:rsidP="00AA067F">
            <w:pPr>
              <w:pStyle w:val="Amount"/>
              <w:jc w:val="center"/>
            </w:pPr>
          </w:p>
        </w:tc>
      </w:tr>
      <w:tr w:rsidR="00BA517A" w:rsidRPr="001E3C2E" w14:paraId="38838C21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00FA7D" w14:textId="77777777" w:rsidR="00FB1848" w:rsidRPr="001E3C2E" w:rsidRDefault="00FB1848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967794" w14:textId="77777777" w:rsidR="00FB1848" w:rsidRPr="001E3C2E" w:rsidRDefault="00FB1848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D7677BA" w14:textId="77777777" w:rsidR="00FB1848" w:rsidRPr="001E3C2E" w:rsidRDefault="00FB1848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4DC0A49" w14:textId="77777777" w:rsidR="00FB1848" w:rsidRPr="001E3C2E" w:rsidRDefault="00FB1848" w:rsidP="00AA067F">
            <w:pPr>
              <w:pStyle w:val="Amount"/>
              <w:jc w:val="center"/>
            </w:pPr>
          </w:p>
        </w:tc>
      </w:tr>
      <w:tr w:rsidR="00BA517A" w:rsidRPr="001E3C2E" w14:paraId="25227DE1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9A3A056" w14:textId="77777777" w:rsidR="00FB1848" w:rsidRPr="001E3C2E" w:rsidRDefault="00FB1848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54ACEA0" w14:textId="77777777" w:rsidR="00FB1848" w:rsidRPr="001E3C2E" w:rsidRDefault="00FB1848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1E57943" w14:textId="77777777" w:rsidR="00FB1848" w:rsidRPr="001E3C2E" w:rsidRDefault="00FB1848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B69CE76" w14:textId="77777777" w:rsidR="00FB1848" w:rsidRPr="001E3C2E" w:rsidRDefault="00FB1848" w:rsidP="00AA067F">
            <w:pPr>
              <w:pStyle w:val="Amount"/>
              <w:jc w:val="center"/>
            </w:pPr>
          </w:p>
        </w:tc>
      </w:tr>
      <w:tr w:rsidR="00BA517A" w:rsidRPr="001E3C2E" w14:paraId="7C8E1F04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743E1B4" w14:textId="77777777" w:rsidR="00FB1848" w:rsidRPr="001E3C2E" w:rsidRDefault="00FB1848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2367C60" w14:textId="77777777" w:rsidR="00FB1848" w:rsidRPr="001E3C2E" w:rsidRDefault="00FB1848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F4E3B61" w14:textId="77777777" w:rsidR="00FB1848" w:rsidRPr="001E3C2E" w:rsidRDefault="00FB1848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48BD2C" w14:textId="77777777" w:rsidR="00FB1848" w:rsidRPr="001E3C2E" w:rsidRDefault="00FB1848" w:rsidP="00AA067F">
            <w:pPr>
              <w:pStyle w:val="Amount"/>
              <w:jc w:val="center"/>
            </w:pPr>
          </w:p>
        </w:tc>
      </w:tr>
      <w:tr w:rsidR="00BA517A" w:rsidRPr="001E3C2E" w14:paraId="1BACCB00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348DB14" w14:textId="77777777" w:rsidR="00D4146A" w:rsidRPr="001E3C2E" w:rsidRDefault="00D4146A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D098D6B" w14:textId="77777777" w:rsidR="00D4146A" w:rsidRPr="001E3C2E" w:rsidRDefault="00D4146A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2832528" w14:textId="77777777" w:rsidR="00D4146A" w:rsidRPr="001E3C2E" w:rsidRDefault="00D4146A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C35167E" w14:textId="77777777" w:rsidR="00D4146A" w:rsidRPr="001E3C2E" w:rsidRDefault="00D4146A" w:rsidP="00AA067F">
            <w:pPr>
              <w:pStyle w:val="Amount"/>
              <w:jc w:val="center"/>
            </w:pPr>
          </w:p>
        </w:tc>
      </w:tr>
      <w:tr w:rsidR="00BA517A" w:rsidRPr="001E3C2E" w14:paraId="69D7FFED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F486B5" w14:textId="77777777" w:rsidR="00D4146A" w:rsidRPr="001E3C2E" w:rsidRDefault="00D4146A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5E0A114" w14:textId="77777777" w:rsidR="00D4146A" w:rsidRPr="001E3C2E" w:rsidRDefault="00D4146A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5902F24" w14:textId="77777777" w:rsidR="00D4146A" w:rsidRPr="001E3C2E" w:rsidRDefault="00D4146A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76D5EBA" w14:textId="77777777" w:rsidR="00D4146A" w:rsidRPr="001E3C2E" w:rsidRDefault="00D4146A" w:rsidP="00AA067F">
            <w:pPr>
              <w:pStyle w:val="Amount"/>
              <w:jc w:val="center"/>
            </w:pPr>
          </w:p>
        </w:tc>
      </w:tr>
      <w:tr w:rsidR="00BA517A" w:rsidRPr="001E3C2E" w14:paraId="2202529C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8218B1" w14:textId="77777777" w:rsidR="00D4146A" w:rsidRPr="001E3C2E" w:rsidRDefault="00D4146A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FF9FFDC" w14:textId="77777777" w:rsidR="00D4146A" w:rsidRPr="001E3C2E" w:rsidRDefault="00D4146A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4D998A7" w14:textId="77777777" w:rsidR="00D4146A" w:rsidRPr="001E3C2E" w:rsidRDefault="00D4146A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AC21091" w14:textId="77777777" w:rsidR="00D4146A" w:rsidRPr="001E3C2E" w:rsidRDefault="00D4146A" w:rsidP="00AA067F">
            <w:pPr>
              <w:pStyle w:val="Amount"/>
              <w:jc w:val="center"/>
            </w:pPr>
          </w:p>
        </w:tc>
      </w:tr>
      <w:tr w:rsidR="00667BFD" w14:paraId="534D71B7" w14:textId="77777777" w:rsidTr="00FE063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8370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4E27EC89" w14:textId="77777777" w:rsidR="00667BFD" w:rsidRDefault="00D370CD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F7B0C13BFCC45F4597104712199D6EA9"/>
                </w:placeholder>
                <w:temporary/>
                <w:showingPlcHdr/>
                <w15:appearance w15:val="hidden"/>
              </w:sdtPr>
              <w:sdtEndPr/>
              <w:sdtContent>
                <w:r w:rsidR="00667BFD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6CAA10A5" w14:textId="77777777" w:rsidR="00667BFD" w:rsidRPr="00780FDB" w:rsidRDefault="00D370CD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1C780D73BB898340917A29C8BC2947E1"/>
                </w:placeholder>
                <w:showingPlcHdr/>
                <w15:appearance w15:val="hidden"/>
              </w:sdtPr>
              <w:sdtEndPr/>
              <w:sdtContent>
                <w:r w:rsidR="00D74851" w:rsidRPr="00D74851">
                  <w:t>1125.00</w:t>
                </w:r>
              </w:sdtContent>
            </w:sdt>
            <w:r w:rsidR="00D74851">
              <w:t xml:space="preserve"> </w:t>
            </w:r>
          </w:p>
        </w:tc>
      </w:tr>
    </w:tbl>
    <w:p w14:paraId="5D106959" w14:textId="77777777" w:rsidR="00523B0C" w:rsidRDefault="00523B0C" w:rsidP="00A457F0"/>
    <w:p w14:paraId="59A65C70" w14:textId="77777777" w:rsidR="00A457F0" w:rsidRDefault="00D370CD" w:rsidP="00A457F0">
      <w:sdt>
        <w:sdtPr>
          <w:alias w:val="Make all checks payable to:"/>
          <w:tag w:val="Make all checks payable to:"/>
          <w:id w:val="-79987568"/>
          <w:placeholder>
            <w:docPart w:val="FA87973C0552604789531297CEA3B3A1"/>
          </w:placeholder>
          <w:temporary/>
          <w:showingPlcHdr/>
          <w15:appearance w15:val="hidden"/>
        </w:sdtPr>
        <w:sdtEndPr/>
        <w:sdtContent>
          <w:r w:rsidR="00CB5D4F">
            <w:t>Make all checks payable to</w:t>
          </w:r>
        </w:sdtContent>
      </w:sdt>
      <w:r w:rsidR="00CB5D4F">
        <w:t xml:space="preserve"> </w:t>
      </w:r>
      <w:sdt>
        <w:sdtPr>
          <w:id w:val="49586583"/>
          <w:placeholder>
            <w:docPart w:val="A28ECF2990A9B84F9056A5C851388368"/>
          </w:placeholder>
          <w:showingPlcHdr/>
          <w15:appearance w15:val="hidden"/>
        </w:sdtPr>
        <w:sdtEndPr/>
        <w:sdtContent>
          <w:r w:rsidR="00D74851" w:rsidRPr="00D74851">
            <w:t>Market Financial Consulting</w:t>
          </w:r>
        </w:sdtContent>
      </w:sdt>
    </w:p>
    <w:p w14:paraId="5E351E1C" w14:textId="77777777" w:rsidR="00A457F0" w:rsidRDefault="00D370CD" w:rsidP="00A457F0">
      <w:sdt>
        <w:sdtPr>
          <w:alias w:val="Enter terms:"/>
          <w:tag w:val="Enter terms:"/>
          <w:id w:val="260022146"/>
          <w:placeholder>
            <w:docPart w:val="C7A5B5D806A08F4FB533EDCE3974A7B8"/>
          </w:placeholder>
          <w:temporary/>
          <w:showingPlcHdr/>
          <w15:appearance w15:val="hidden"/>
        </w:sdtPr>
        <w:sdtEndPr/>
        <w:sdtContent>
          <w:r w:rsidR="00B94BE3">
            <w:t>Total due in 15 days. Overdue accounts subject to a service charge of 1% per month.</w:t>
          </w:r>
        </w:sdtContent>
      </w:sdt>
      <w:r w:rsidR="00D74851">
        <w:t xml:space="preserve"> </w:t>
      </w:r>
    </w:p>
    <w:p w14:paraId="36D107D1" w14:textId="77777777" w:rsidR="00CC3C86" w:rsidRPr="00D74851" w:rsidRDefault="00D370CD" w:rsidP="00D74851">
      <w:pPr>
        <w:pStyle w:val="Thankyou"/>
      </w:pPr>
      <w:sdt>
        <w:sdtPr>
          <w:alias w:val="Thank you for your business:"/>
          <w:tag w:val="Thank you for your business:"/>
          <w:id w:val="1836949173"/>
          <w:placeholder>
            <w:docPart w:val="BBDC637808F6FB47BC530FF689B00034"/>
          </w:placeholder>
          <w:temporary/>
          <w:showingPlcHdr/>
          <w15:appearance w15:val="hidden"/>
        </w:sdtPr>
        <w:sdtEndPr/>
        <w:sdtContent>
          <w:r w:rsidR="00065BB9" w:rsidRPr="00D74851">
            <w:t>Thank you for your business!</w:t>
          </w:r>
        </w:sdtContent>
      </w:sdt>
    </w:p>
    <w:sectPr w:rsidR="00CC3C86" w:rsidRPr="00D74851" w:rsidSect="00B33532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E438F" w14:textId="77777777" w:rsidR="00D370CD" w:rsidRDefault="00D370CD" w:rsidP="00450C0A">
      <w:pPr>
        <w:spacing w:line="240" w:lineRule="auto"/>
      </w:pPr>
      <w:r>
        <w:separator/>
      </w:r>
    </w:p>
  </w:endnote>
  <w:endnote w:type="continuationSeparator" w:id="0">
    <w:p w14:paraId="24CDC16D" w14:textId="77777777" w:rsidR="00D370CD" w:rsidRDefault="00D370CD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5A922" w14:textId="77777777" w:rsidR="00D370CD" w:rsidRDefault="00D370CD" w:rsidP="00450C0A">
      <w:pPr>
        <w:spacing w:line="240" w:lineRule="auto"/>
      </w:pPr>
      <w:r>
        <w:separator/>
      </w:r>
    </w:p>
  </w:footnote>
  <w:footnote w:type="continuationSeparator" w:id="0">
    <w:p w14:paraId="018C78AB" w14:textId="77777777" w:rsidR="00D370CD" w:rsidRDefault="00D370CD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CD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370CD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E4306"/>
    <w:rsid w:val="00E6107D"/>
    <w:rsid w:val="00E862B0"/>
    <w:rsid w:val="00EE620C"/>
    <w:rsid w:val="00F47526"/>
    <w:rsid w:val="00F52042"/>
    <w:rsid w:val="00FB0E90"/>
    <w:rsid w:val="00FB1848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6D4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ilfredowobu/Library/Containers/com.microsoft.Word/Data/Library/Application%20Support/Microsoft/Office/16.0/DTS/Search/%7b204DC3A0-D785-A14D-A0E6-9480C7D0FFCF%7dtf1000212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A232DE2BE43D4B986B587E3592D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A26A7-6B8B-764B-8BAD-4B4B5C8D939F}"/>
      </w:docPartPr>
      <w:docPartBody>
        <w:p w:rsidR="00000000" w:rsidRDefault="006F18F3">
          <w:pPr>
            <w:pStyle w:val="ADA232DE2BE43D4B986B587E3592D107"/>
          </w:pPr>
          <w:r w:rsidRPr="00D74851">
            <w:t>Market Financial Consulting</w:t>
          </w:r>
        </w:p>
      </w:docPartBody>
    </w:docPart>
    <w:docPart>
      <w:docPartPr>
        <w:name w:val="C8529B10DCC20C4483A11FE9B6CFB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03EA2-7363-AC4D-8FB7-1B41A42EC524}"/>
      </w:docPartPr>
      <w:docPartBody>
        <w:p w:rsidR="00000000" w:rsidRDefault="006F18F3">
          <w:pPr>
            <w:pStyle w:val="C8529B10DCC20C4483A11FE9B6CFB731"/>
          </w:pPr>
          <w:r w:rsidRPr="00D74851">
            <w:t>Experts in earning trusts</w:t>
          </w:r>
        </w:p>
      </w:docPartBody>
    </w:docPart>
    <w:docPart>
      <w:docPartPr>
        <w:name w:val="B1AF5807717C254691F248DC366AE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4CE2D-F8F9-3F4C-A0B6-C1FAD1F4CBB3}"/>
      </w:docPartPr>
      <w:docPartBody>
        <w:p w:rsidR="00000000" w:rsidRDefault="006F18F3">
          <w:pPr>
            <w:pStyle w:val="B1AF5807717C254691F248DC366AE079"/>
          </w:pPr>
          <w:r w:rsidRPr="00D74851">
            <w:t>450 East 78</w:t>
          </w:r>
          <w:r w:rsidRPr="00D74851">
            <w:rPr>
              <w:vertAlign w:val="superscript"/>
            </w:rPr>
            <w:t>th</w:t>
          </w:r>
          <w:r>
            <w:t xml:space="preserve"> </w:t>
          </w:r>
          <w:r w:rsidRPr="00D74851">
            <w:t>Ave</w:t>
          </w:r>
        </w:p>
      </w:docPartBody>
    </w:docPart>
    <w:docPart>
      <w:docPartPr>
        <w:name w:val="BFF9E8B1842A9448B580601DBF744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92D05-2BE8-E945-BF94-16BFA17EFE8C}"/>
      </w:docPartPr>
      <w:docPartBody>
        <w:p w:rsidR="00000000" w:rsidRDefault="006F18F3">
          <w:pPr>
            <w:pStyle w:val="BFF9E8B1842A9448B580601DBF744F75"/>
          </w:pPr>
          <w:r w:rsidRPr="00D74851">
            <w:t>Denver, CO 12345</w:t>
          </w:r>
        </w:p>
      </w:docPartBody>
    </w:docPart>
    <w:docPart>
      <w:docPartPr>
        <w:name w:val="40EEAF6B95227044A491F98529541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C7AA0-3378-514A-91AC-AF455A325750}"/>
      </w:docPartPr>
      <w:docPartBody>
        <w:p w:rsidR="00000000" w:rsidRDefault="006F18F3">
          <w:pPr>
            <w:pStyle w:val="40EEAF6B95227044A491F9852954171B"/>
          </w:pPr>
          <w:r w:rsidRPr="00D74851">
            <w:t>Phone:</w:t>
          </w:r>
        </w:p>
      </w:docPartBody>
    </w:docPart>
    <w:docPart>
      <w:docPartPr>
        <w:name w:val="371CB24BA7D7B34EA350EA8A4E509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EF40D-2171-9649-BD2B-816A61B74AA2}"/>
      </w:docPartPr>
      <w:docPartBody>
        <w:p w:rsidR="00000000" w:rsidRDefault="006F18F3">
          <w:pPr>
            <w:pStyle w:val="371CB24BA7D7B34EA350EA8A4E509DB8"/>
          </w:pPr>
          <w:r w:rsidRPr="00D74851">
            <w:t>(123) 456-7890</w:t>
          </w:r>
        </w:p>
      </w:docPartBody>
    </w:docPart>
    <w:docPart>
      <w:docPartPr>
        <w:name w:val="0FB17B68BC7CB444944E12036A518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A0122-3654-6643-B06F-3DEF78799009}"/>
      </w:docPartPr>
      <w:docPartBody>
        <w:p w:rsidR="00000000" w:rsidRDefault="006F18F3">
          <w:pPr>
            <w:pStyle w:val="0FB17B68BC7CB444944E12036A51807D"/>
          </w:pPr>
          <w:r w:rsidRPr="00D74851">
            <w:t>Fax:</w:t>
          </w:r>
        </w:p>
      </w:docPartBody>
    </w:docPart>
    <w:docPart>
      <w:docPartPr>
        <w:name w:val="3DA17BFDF50A6C438B4A55104A33D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009D3-49D3-D648-8D45-707B4FCA3805}"/>
      </w:docPartPr>
      <w:docPartBody>
        <w:p w:rsidR="00000000" w:rsidRDefault="006F18F3">
          <w:pPr>
            <w:pStyle w:val="3DA17BFDF50A6C438B4A55104A33D204"/>
          </w:pPr>
          <w:r w:rsidRPr="00D74851">
            <w:t>(123) 456-7891</w:t>
          </w:r>
        </w:p>
      </w:docPartBody>
    </w:docPart>
    <w:docPart>
      <w:docPartPr>
        <w:name w:val="6F1B0475B3ABF243B2CB64C8C5048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AC0EE-0838-D644-9B16-6D1F96816F23}"/>
      </w:docPartPr>
      <w:docPartBody>
        <w:p w:rsidR="00000000" w:rsidRDefault="006F18F3">
          <w:pPr>
            <w:pStyle w:val="6F1B0475B3ABF243B2CB64C8C50487E0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0B2ADAF0C85F3D488734609023288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E0A95-0A0D-2E4C-B6C8-912935373C20}"/>
      </w:docPartPr>
      <w:docPartBody>
        <w:p w:rsidR="00000000" w:rsidRDefault="006F18F3">
          <w:pPr>
            <w:pStyle w:val="0B2ADAF0C85F3D4887346090232888D4"/>
          </w:pPr>
          <w:r w:rsidRPr="00D74851">
            <w:t>Invoice:</w:t>
          </w:r>
        </w:p>
      </w:docPartBody>
    </w:docPart>
    <w:docPart>
      <w:docPartPr>
        <w:name w:val="B2155C7E867407469E248CE62A6CB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96975-B98E-EE4F-BD07-3D154DC11D2B}"/>
      </w:docPartPr>
      <w:docPartBody>
        <w:p w:rsidR="00000000" w:rsidRDefault="006F18F3">
          <w:pPr>
            <w:pStyle w:val="B2155C7E867407469E248CE62A6CB9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C35F417BAF9B704A8A42425D57754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4121D-20F8-B14C-B87D-89A89E064A7B}"/>
      </w:docPartPr>
      <w:docPartBody>
        <w:p w:rsidR="00000000" w:rsidRDefault="006F18F3">
          <w:pPr>
            <w:pStyle w:val="C35F417BAF9B704A8A42425D57754F40"/>
          </w:pPr>
          <w:r w:rsidRPr="00D74851">
            <w:t>Date:</w:t>
          </w:r>
        </w:p>
      </w:docPartBody>
    </w:docPart>
    <w:docPart>
      <w:docPartPr>
        <w:name w:val="06B793B174EAB143A8252E42909E8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4E524-3D40-C146-884C-A5B50057AAE5}"/>
      </w:docPartPr>
      <w:docPartBody>
        <w:p w:rsidR="00000000" w:rsidRDefault="006F18F3">
          <w:pPr>
            <w:pStyle w:val="06B793B174EAB143A8252E42909E8D12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0FFF849D0AC33841B62921511AB31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FC37F-2309-E64E-8BB9-63067CF74C5B}"/>
      </w:docPartPr>
      <w:docPartBody>
        <w:p w:rsidR="00000000" w:rsidRDefault="006F18F3">
          <w:pPr>
            <w:pStyle w:val="0FFF849D0AC33841B62921511AB315E1"/>
          </w:pPr>
          <w:r>
            <w:t>To:</w:t>
          </w:r>
        </w:p>
      </w:docPartBody>
    </w:docPart>
    <w:docPart>
      <w:docPartPr>
        <w:name w:val="B3DD8E906BF3EB4582D953A09EDCD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A1884-5DBB-A145-A299-FD8027107A44}"/>
      </w:docPartPr>
      <w:docPartBody>
        <w:p w:rsidR="00000000" w:rsidRDefault="006F18F3">
          <w:pPr>
            <w:pStyle w:val="B3DD8E906BF3EB4582D953A09EDCDCFD"/>
          </w:pPr>
          <w:r w:rsidRPr="00D74851">
            <w:t>Gaurav Cheema</w:t>
          </w:r>
        </w:p>
      </w:docPartBody>
    </w:docPart>
    <w:docPart>
      <w:docPartPr>
        <w:name w:val="BFA01873D232D047AD6B213A80B7F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E1889-5D55-7C47-8A25-4BA9151E4670}"/>
      </w:docPartPr>
      <w:docPartBody>
        <w:p w:rsidR="00000000" w:rsidRDefault="006F18F3">
          <w:pPr>
            <w:pStyle w:val="BFA01873D232D047AD6B213A80B7F351"/>
          </w:pPr>
          <w:r w:rsidRPr="00D74851">
            <w:t>Caneiro Group</w:t>
          </w:r>
        </w:p>
      </w:docPartBody>
    </w:docPart>
    <w:docPart>
      <w:docPartPr>
        <w:name w:val="379BBBBDAA49BD408F6C7E5C1F141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B356E-B6E5-314B-B144-E60804D82D78}"/>
      </w:docPartPr>
      <w:docPartBody>
        <w:p w:rsidR="00000000" w:rsidRDefault="006F18F3">
          <w:pPr>
            <w:pStyle w:val="379BBBBDAA49BD408F6C7E5C1F141756"/>
          </w:pPr>
          <w:r w:rsidRPr="00D74851">
            <w:t>89 Pacific Ave</w:t>
          </w:r>
        </w:p>
      </w:docPartBody>
    </w:docPart>
    <w:docPart>
      <w:docPartPr>
        <w:name w:val="5271D62A156BB4468AB95100CD0DC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7FD79-6FEC-664C-914A-40146586B632}"/>
      </w:docPartPr>
      <w:docPartBody>
        <w:p w:rsidR="00000000" w:rsidRDefault="006F18F3">
          <w:pPr>
            <w:pStyle w:val="5271D62A156BB4468AB95100CD0DCC0F"/>
          </w:pPr>
          <w:r w:rsidRPr="00D74851">
            <w:t>San Francisco, CA 78910</w:t>
          </w:r>
        </w:p>
      </w:docPartBody>
    </w:docPart>
    <w:docPart>
      <w:docPartPr>
        <w:name w:val="8F903E025C58D94E9B149D14A8273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9B1CB-20CB-1744-857B-EB04704EE3C8}"/>
      </w:docPartPr>
      <w:docPartBody>
        <w:p w:rsidR="00000000" w:rsidRDefault="006F18F3">
          <w:pPr>
            <w:pStyle w:val="8F903E025C58D94E9B149D14A8273628"/>
          </w:pPr>
          <w:r>
            <w:t>For:</w:t>
          </w:r>
        </w:p>
      </w:docPartBody>
    </w:docPart>
    <w:docPart>
      <w:docPartPr>
        <w:name w:val="0D73BD2218DD694DA25D20E8975F7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9832A-22C7-A24B-BC10-C5135974A36E}"/>
      </w:docPartPr>
      <w:docPartBody>
        <w:p w:rsidR="00000000" w:rsidRDefault="006F18F3">
          <w:pPr>
            <w:pStyle w:val="0D73BD2218DD694DA25D20E8975F7322"/>
          </w:pPr>
          <w:r w:rsidRPr="00D74851">
            <w:t>Consultation services</w:t>
          </w:r>
        </w:p>
      </w:docPartBody>
    </w:docPart>
    <w:docPart>
      <w:docPartPr>
        <w:name w:val="DF5EE924D7F72D4B8F90121504D5F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CA613-E3E3-5E4B-A5FA-7819CDE2732D}"/>
      </w:docPartPr>
      <w:docPartBody>
        <w:p w:rsidR="00000000" w:rsidRDefault="006F18F3">
          <w:pPr>
            <w:pStyle w:val="DF5EE924D7F72D4B8F90121504D5F606"/>
          </w:pPr>
          <w:r w:rsidRPr="00D74851">
            <w:t>DESCRIPTION</w:t>
          </w:r>
        </w:p>
      </w:docPartBody>
    </w:docPart>
    <w:docPart>
      <w:docPartPr>
        <w:name w:val="DC02667457388F43A089749D3018B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DE571-5468-C14F-A4F2-379E6D1FD781}"/>
      </w:docPartPr>
      <w:docPartBody>
        <w:p w:rsidR="00000000" w:rsidRDefault="006F18F3">
          <w:pPr>
            <w:pStyle w:val="DC02667457388F43A089749D3018BE7B"/>
          </w:pPr>
          <w:r w:rsidRPr="00D74851">
            <w:t>Consultation services</w:t>
          </w:r>
        </w:p>
      </w:docPartBody>
    </w:docPart>
    <w:docPart>
      <w:docPartPr>
        <w:name w:val="FD5C2A45EBEE9E46B5ED7489C5AB7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62AC7-CE6B-7846-9880-ADAEF3E8BBC7}"/>
      </w:docPartPr>
      <w:docPartBody>
        <w:p w:rsidR="00000000" w:rsidRDefault="006F18F3">
          <w:pPr>
            <w:pStyle w:val="FD5C2A45EBEE9E46B5ED7489C5AB7382"/>
          </w:pPr>
          <w:r w:rsidRPr="00D74851">
            <w:t>3.0</w:t>
          </w:r>
        </w:p>
      </w:docPartBody>
    </w:docPart>
    <w:docPart>
      <w:docPartPr>
        <w:name w:val="9E1692C3A5EC4743BFBD897C67DF3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8AC14-3A1D-4746-B7D7-E1B3181392CB}"/>
      </w:docPartPr>
      <w:docPartBody>
        <w:p w:rsidR="00000000" w:rsidRDefault="006F18F3">
          <w:pPr>
            <w:pStyle w:val="9E1692C3A5EC4743BFBD897C67DF3CC1"/>
          </w:pPr>
          <w:r w:rsidRPr="00D74851">
            <w:t>375.00</w:t>
          </w:r>
        </w:p>
      </w:docPartBody>
    </w:docPart>
    <w:docPart>
      <w:docPartPr>
        <w:name w:val="10633638C7DFC248B5E0857ED8DA3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314C7-3710-0C4E-B8C4-41C7C8527441}"/>
      </w:docPartPr>
      <w:docPartBody>
        <w:p w:rsidR="00000000" w:rsidRDefault="006F18F3">
          <w:pPr>
            <w:pStyle w:val="10633638C7DFC248B5E0857ED8DA3861"/>
          </w:pPr>
          <w:r w:rsidRPr="00D74851">
            <w:t>1125.00</w:t>
          </w:r>
        </w:p>
      </w:docPartBody>
    </w:docPart>
    <w:docPart>
      <w:docPartPr>
        <w:name w:val="F7B0C13BFCC45F4597104712199D6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15F57-F185-3642-8CBD-24A300215D7A}"/>
      </w:docPartPr>
      <w:docPartBody>
        <w:p w:rsidR="00000000" w:rsidRDefault="006F18F3">
          <w:pPr>
            <w:pStyle w:val="F7B0C13BFCC45F4597104712199D6EA9"/>
          </w:pPr>
          <w:r w:rsidRPr="00580BA0">
            <w:t>TOTAL</w:t>
          </w:r>
        </w:p>
      </w:docPartBody>
    </w:docPart>
    <w:docPart>
      <w:docPartPr>
        <w:name w:val="1C780D73BB898340917A29C8BC294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6BBBF-5254-B743-B582-54ED0929DE4B}"/>
      </w:docPartPr>
      <w:docPartBody>
        <w:p w:rsidR="00000000" w:rsidRDefault="006F18F3">
          <w:pPr>
            <w:pStyle w:val="1C780D73BB898340917A29C8BC2947E1"/>
          </w:pPr>
          <w:r w:rsidRPr="00D74851">
            <w:t>1125.00</w:t>
          </w:r>
        </w:p>
      </w:docPartBody>
    </w:docPart>
    <w:docPart>
      <w:docPartPr>
        <w:name w:val="FA87973C0552604789531297CEA3B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A7968-8EFE-3048-8C6F-BFEF00F3EA43}"/>
      </w:docPartPr>
      <w:docPartBody>
        <w:p w:rsidR="00000000" w:rsidRDefault="006F18F3">
          <w:pPr>
            <w:pStyle w:val="FA87973C0552604789531297CEA3B3A1"/>
          </w:pPr>
          <w:r>
            <w:t>Make all checks payable to</w:t>
          </w:r>
        </w:p>
      </w:docPartBody>
    </w:docPart>
    <w:docPart>
      <w:docPartPr>
        <w:name w:val="A28ECF2990A9B84F9056A5C851388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830D1-C688-A94D-A5BC-D3B59C6BD9E4}"/>
      </w:docPartPr>
      <w:docPartBody>
        <w:p w:rsidR="00000000" w:rsidRDefault="006F18F3">
          <w:pPr>
            <w:pStyle w:val="A28ECF2990A9B84F9056A5C851388368"/>
          </w:pPr>
          <w:r w:rsidRPr="00D74851">
            <w:t>Market Financial Consulting</w:t>
          </w:r>
        </w:p>
      </w:docPartBody>
    </w:docPart>
    <w:docPart>
      <w:docPartPr>
        <w:name w:val="C7A5B5D806A08F4FB533EDCE3974A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C7C41-93A9-DE4D-87D6-774A288D51A8}"/>
      </w:docPartPr>
      <w:docPartBody>
        <w:p w:rsidR="00000000" w:rsidRDefault="006F18F3">
          <w:pPr>
            <w:pStyle w:val="C7A5B5D806A08F4FB533EDCE3974A7B8"/>
          </w:pPr>
          <w:r>
            <w:t>Total due in 15 days. Overdue accounts subject to a service charge of 1% per month.</w:t>
          </w:r>
        </w:p>
      </w:docPartBody>
    </w:docPart>
    <w:docPart>
      <w:docPartPr>
        <w:name w:val="BBDC637808F6FB47BC530FF689B00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CB754-0B27-A34A-A8E2-96139195AB7E}"/>
      </w:docPartPr>
      <w:docPartBody>
        <w:p w:rsidR="00000000" w:rsidRDefault="006F18F3">
          <w:pPr>
            <w:pStyle w:val="BBDC637808F6FB47BC530FF689B00034"/>
          </w:pPr>
          <w:r w:rsidRPr="00D74851">
            <w:t>Thank you for your business!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A232DE2BE43D4B986B587E3592D107">
    <w:name w:val="ADA232DE2BE43D4B986B587E3592D107"/>
  </w:style>
  <w:style w:type="paragraph" w:customStyle="1" w:styleId="C8529B10DCC20C4483A11FE9B6CFB731">
    <w:name w:val="C8529B10DCC20C4483A11FE9B6CFB731"/>
  </w:style>
  <w:style w:type="paragraph" w:customStyle="1" w:styleId="B1AF5807717C254691F248DC366AE079">
    <w:name w:val="B1AF5807717C254691F248DC366AE079"/>
  </w:style>
  <w:style w:type="paragraph" w:customStyle="1" w:styleId="BFF9E8B1842A9448B580601DBF744F75">
    <w:name w:val="BFF9E8B1842A9448B580601DBF744F75"/>
  </w:style>
  <w:style w:type="paragraph" w:customStyle="1" w:styleId="40EEAF6B95227044A491F9852954171B">
    <w:name w:val="40EEAF6B95227044A491F9852954171B"/>
  </w:style>
  <w:style w:type="paragraph" w:customStyle="1" w:styleId="371CB24BA7D7B34EA350EA8A4E509DB8">
    <w:name w:val="371CB24BA7D7B34EA350EA8A4E509DB8"/>
  </w:style>
  <w:style w:type="paragraph" w:customStyle="1" w:styleId="0FB17B68BC7CB444944E12036A51807D">
    <w:name w:val="0FB17B68BC7CB444944E12036A51807D"/>
  </w:style>
  <w:style w:type="paragraph" w:customStyle="1" w:styleId="3DA17BFDF50A6C438B4A55104A33D204">
    <w:name w:val="3DA17BFDF50A6C438B4A55104A33D204"/>
  </w:style>
  <w:style w:type="paragraph" w:customStyle="1" w:styleId="6F1B0475B3ABF243B2CB64C8C50487E0">
    <w:name w:val="6F1B0475B3ABF243B2CB64C8C50487E0"/>
  </w:style>
  <w:style w:type="paragraph" w:customStyle="1" w:styleId="0B2ADAF0C85F3D4887346090232888D4">
    <w:name w:val="0B2ADAF0C85F3D4887346090232888D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B2155C7E867407469E248CE62A6CB9F5">
    <w:name w:val="B2155C7E867407469E248CE62A6CB9F5"/>
  </w:style>
  <w:style w:type="paragraph" w:customStyle="1" w:styleId="C35F417BAF9B704A8A42425D57754F40">
    <w:name w:val="C35F417BAF9B704A8A42425D57754F40"/>
  </w:style>
  <w:style w:type="paragraph" w:customStyle="1" w:styleId="06B793B174EAB143A8252E42909E8D12">
    <w:name w:val="06B793B174EAB143A8252E42909E8D12"/>
  </w:style>
  <w:style w:type="paragraph" w:customStyle="1" w:styleId="0FFF849D0AC33841B62921511AB315E1">
    <w:name w:val="0FFF849D0AC33841B62921511AB315E1"/>
  </w:style>
  <w:style w:type="paragraph" w:customStyle="1" w:styleId="B3DD8E906BF3EB4582D953A09EDCDCFD">
    <w:name w:val="B3DD8E906BF3EB4582D953A09EDCDCFD"/>
  </w:style>
  <w:style w:type="paragraph" w:customStyle="1" w:styleId="BFA01873D232D047AD6B213A80B7F351">
    <w:name w:val="BFA01873D232D047AD6B213A80B7F351"/>
  </w:style>
  <w:style w:type="paragraph" w:customStyle="1" w:styleId="379BBBBDAA49BD408F6C7E5C1F141756">
    <w:name w:val="379BBBBDAA49BD408F6C7E5C1F141756"/>
  </w:style>
  <w:style w:type="paragraph" w:customStyle="1" w:styleId="5271D62A156BB4468AB95100CD0DCC0F">
    <w:name w:val="5271D62A156BB4468AB95100CD0DCC0F"/>
  </w:style>
  <w:style w:type="paragraph" w:customStyle="1" w:styleId="8F903E025C58D94E9B149D14A8273628">
    <w:name w:val="8F903E025C58D94E9B149D14A8273628"/>
  </w:style>
  <w:style w:type="paragraph" w:customStyle="1" w:styleId="0D73BD2218DD694DA25D20E8975F7322">
    <w:name w:val="0D73BD2218DD694DA25D20E8975F7322"/>
  </w:style>
  <w:style w:type="paragraph" w:customStyle="1" w:styleId="DF5EE924D7F72D4B8F90121504D5F606">
    <w:name w:val="DF5EE924D7F72D4B8F90121504D5F606"/>
  </w:style>
  <w:style w:type="paragraph" w:customStyle="1" w:styleId="0C28584A260D614BA7913A20071C01B6">
    <w:name w:val="0C28584A260D614BA7913A20071C01B6"/>
  </w:style>
  <w:style w:type="paragraph" w:customStyle="1" w:styleId="90E721CEC6E43048AABA33A05A3DD887">
    <w:name w:val="90E721CEC6E43048AABA33A05A3DD887"/>
  </w:style>
  <w:style w:type="paragraph" w:customStyle="1" w:styleId="151A56149AF44A44A609DCB834151556">
    <w:name w:val="151A56149AF44A44A609DCB834151556"/>
  </w:style>
  <w:style w:type="paragraph" w:customStyle="1" w:styleId="DC02667457388F43A089749D3018BE7B">
    <w:name w:val="DC02667457388F43A089749D3018BE7B"/>
  </w:style>
  <w:style w:type="paragraph" w:customStyle="1" w:styleId="FD5C2A45EBEE9E46B5ED7489C5AB7382">
    <w:name w:val="FD5C2A45EBEE9E46B5ED7489C5AB7382"/>
  </w:style>
  <w:style w:type="paragraph" w:customStyle="1" w:styleId="9E1692C3A5EC4743BFBD897C67DF3CC1">
    <w:name w:val="9E1692C3A5EC4743BFBD897C67DF3CC1"/>
  </w:style>
  <w:style w:type="paragraph" w:customStyle="1" w:styleId="10633638C7DFC248B5E0857ED8DA3861">
    <w:name w:val="10633638C7DFC248B5E0857ED8DA3861"/>
  </w:style>
  <w:style w:type="paragraph" w:customStyle="1" w:styleId="F7B0C13BFCC45F4597104712199D6EA9">
    <w:name w:val="F7B0C13BFCC45F4597104712199D6EA9"/>
  </w:style>
  <w:style w:type="paragraph" w:customStyle="1" w:styleId="1C780D73BB898340917A29C8BC2947E1">
    <w:name w:val="1C780D73BB898340917A29C8BC2947E1"/>
  </w:style>
  <w:style w:type="paragraph" w:customStyle="1" w:styleId="FA87973C0552604789531297CEA3B3A1">
    <w:name w:val="FA87973C0552604789531297CEA3B3A1"/>
  </w:style>
  <w:style w:type="paragraph" w:customStyle="1" w:styleId="A28ECF2990A9B84F9056A5C851388368">
    <w:name w:val="A28ECF2990A9B84F9056A5C851388368"/>
  </w:style>
  <w:style w:type="paragraph" w:customStyle="1" w:styleId="C7A5B5D806A08F4FB533EDCE3974A7B8">
    <w:name w:val="C7A5B5D806A08F4FB533EDCE3974A7B8"/>
  </w:style>
  <w:style w:type="paragraph" w:customStyle="1" w:styleId="BBDC637808F6FB47BC530FF689B00034">
    <w:name w:val="BBDC637808F6FB47BC530FF689B000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rate.dotx</Template>
  <TotalTime>0</TotalTime>
  <Pages>1</Pages>
  <Words>79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2023-10-07T23:31:00Z</dcterms:created>
  <dcterms:modified xsi:type="dcterms:W3CDTF">2023-10-07T23:33:00Z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